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0F6895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BF3398" w:rsidRPr="000F6895" w:rsidTr="000E0548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BF3398" w:rsidRPr="000F6895" w:rsidTr="000E0548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93344" w:rsidRPr="000F6895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:rsidR="000F6895" w:rsidRPr="005C49A3" w:rsidRDefault="00D93344" w:rsidP="00707662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3639C5">
        <w:br w:type="page"/>
      </w:r>
      <w:r w:rsidR="000F6895" w:rsidRPr="005C49A3">
        <w:rPr>
          <w:rFonts w:ascii="Calibri Light" w:hAnsi="Calibri Light" w:cs="Calibri Light"/>
          <w:b/>
          <w:sz w:val="32"/>
          <w:szCs w:val="32"/>
        </w:rPr>
        <w:lastRenderedPageBreak/>
        <w:t>Tabla de Contenido</w:t>
      </w:r>
    </w:p>
    <w:p w:rsidR="00707662" w:rsidRPr="00707662" w:rsidRDefault="00707662" w:rsidP="00707662">
      <w:pPr>
        <w:jc w:val="center"/>
        <w:rPr>
          <w:b/>
          <w:szCs w:val="22"/>
        </w:rPr>
      </w:pPr>
    </w:p>
    <w:p w:rsidR="00707662" w:rsidRPr="005C49A3" w:rsidRDefault="000F6895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09396" w:history="1">
        <w:r w:rsidR="00707662" w:rsidRPr="00415682">
          <w:rPr>
            <w:rStyle w:val="Hipervnculo"/>
            <w:noProof/>
          </w:rPr>
          <w:t>Introducción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_Toc497909396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A2E7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7" w:history="1">
        <w:r w:rsidR="00707662" w:rsidRPr="00415682">
          <w:rPr>
            <w:rStyle w:val="Hipervnculo"/>
            <w:noProof/>
          </w:rPr>
          <w:t>Objetivos del Documento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_Toc497909397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A2E7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8" w:history="1">
        <w:r w:rsidR="00707662" w:rsidRPr="00415682">
          <w:rPr>
            <w:rStyle w:val="Hipervnculo"/>
            <w:noProof/>
          </w:rPr>
          <w:t>Definiciones y Abreviaturas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_Toc497909398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A2E7D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9" w:history="1">
        <w:r w:rsidR="00707662" w:rsidRPr="00415682">
          <w:rPr>
            <w:rStyle w:val="Hipervnculo"/>
            <w:noProof/>
          </w:rPr>
          <w:t>Diagrama de Entidad-Relación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_Toc497909399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0F6895" w:rsidRDefault="000F6895">
      <w:r>
        <w:rPr>
          <w:b/>
          <w:bCs/>
        </w:rPr>
        <w:fldChar w:fldCharType="end"/>
      </w:r>
    </w:p>
    <w:p w:rsidR="000F289F" w:rsidRPr="000F6895" w:rsidRDefault="000F289F" w:rsidP="000F289F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1"/>
      </w:pPr>
      <w:r w:rsidRPr="003639C5">
        <w:br w:type="page"/>
      </w:r>
      <w:bookmarkStart w:id="0" w:name="_Toc497909242"/>
      <w:bookmarkStart w:id="1" w:name="_Toc497909396"/>
      <w:r w:rsidRPr="003639C5">
        <w:lastRenderedPageBreak/>
        <w:t>Introducción</w:t>
      </w:r>
      <w:bookmarkEnd w:id="0"/>
      <w:bookmarkEnd w:id="1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2"/>
      </w:pPr>
      <w:bookmarkStart w:id="2" w:name="_Toc497909243"/>
      <w:bookmarkStart w:id="3" w:name="_Toc497909397"/>
      <w:r w:rsidRPr="003639C5">
        <w:t>Objetivos del Documento</w:t>
      </w:r>
      <w:bookmarkEnd w:id="2"/>
      <w:bookmarkEnd w:id="3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2"/>
      </w:pPr>
      <w:bookmarkStart w:id="4" w:name="_Toc497909244"/>
      <w:bookmarkStart w:id="5" w:name="_Toc497909398"/>
      <w:r w:rsidRPr="003639C5">
        <w:t>Definiciones y Abreviaturas</w:t>
      </w:r>
      <w:bookmarkEnd w:id="4"/>
      <w:bookmarkEnd w:id="5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348A7">
      <w:pPr>
        <w:ind w:left="-142"/>
        <w:rPr>
          <w:rFonts w:cs="Calibri"/>
          <w:szCs w:val="22"/>
        </w:rPr>
      </w:pPr>
    </w:p>
    <w:p w:rsidR="00BF3398" w:rsidRDefault="00BF3398" w:rsidP="00D80648">
      <w:pPr>
        <w:pStyle w:val="Ttulo1"/>
        <w:ind w:left="-142"/>
      </w:pPr>
      <w:bookmarkStart w:id="6" w:name="_Toc497909245"/>
      <w:bookmarkStart w:id="7" w:name="_Toc497909399"/>
      <w:r w:rsidRPr="003639C5">
        <w:t>Diagrama de Entidad-Relación</w:t>
      </w:r>
      <w:bookmarkEnd w:id="6"/>
      <w:bookmarkEnd w:id="7"/>
    </w:p>
    <w:p w:rsidR="008E110B" w:rsidRPr="00B348A7" w:rsidRDefault="008E110B" w:rsidP="00B348A7">
      <w:pPr>
        <w:jc w:val="center"/>
        <w:rPr>
          <w:b/>
        </w:rPr>
      </w:pPr>
    </w:p>
    <w:p w:rsidR="008E110B" w:rsidRPr="00B348A7" w:rsidRDefault="008E110B" w:rsidP="00B348A7">
      <w:pPr>
        <w:jc w:val="center"/>
        <w:rPr>
          <w:b/>
          <w:i/>
          <w:u w:val="single"/>
        </w:rPr>
      </w:pPr>
      <w:r w:rsidRPr="00B348A7">
        <w:rPr>
          <w:b/>
          <w:i/>
          <w:u w:val="single"/>
        </w:rPr>
        <w:t xml:space="preserve">Diagrama </w:t>
      </w:r>
      <w:r w:rsidR="00B348A7" w:rsidRPr="00B348A7">
        <w:rPr>
          <w:b/>
          <w:i/>
          <w:u w:val="single"/>
        </w:rPr>
        <w:t xml:space="preserve">entidad relación </w:t>
      </w:r>
      <w:r w:rsidRPr="00B348A7">
        <w:rPr>
          <w:b/>
          <w:i/>
          <w:u w:val="single"/>
        </w:rPr>
        <w:t>INDEC</w:t>
      </w:r>
    </w:p>
    <w:p w:rsidR="00B348A7" w:rsidRPr="00B348A7" w:rsidRDefault="00BE3A9C" w:rsidP="00B348A7">
      <w:pPr>
        <w:jc w:val="center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.05pt;margin-top:12.55pt;width:481.55pt;height:199.85pt;z-index:1;mso-position-horizontal-relative:text;mso-position-vertical-relative:text">
            <v:imagedata r:id="rId8" o:title="db_indec"/>
            <w10:wrap type="square"/>
          </v:shape>
        </w:pict>
      </w: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348A7" w:rsidRDefault="00B348A7" w:rsidP="00B348A7">
      <w:pPr>
        <w:jc w:val="center"/>
        <w:rPr>
          <w:b/>
          <w:i/>
          <w:u w:val="single"/>
        </w:rPr>
      </w:pPr>
    </w:p>
    <w:p w:rsidR="00BE3A9C" w:rsidRDefault="00BE3A9C" w:rsidP="00B348A7">
      <w:pPr>
        <w:jc w:val="center"/>
        <w:rPr>
          <w:b/>
          <w:i/>
          <w:u w:val="single"/>
        </w:rPr>
      </w:pPr>
    </w:p>
    <w:p w:rsidR="00B348A7" w:rsidRPr="00B348A7" w:rsidRDefault="00B348A7" w:rsidP="00B348A7">
      <w:pPr>
        <w:jc w:val="center"/>
        <w:rPr>
          <w:rFonts w:cs="Calibri"/>
          <w:szCs w:val="22"/>
        </w:rPr>
      </w:pPr>
      <w:r w:rsidRPr="00B348A7">
        <w:rPr>
          <w:b/>
          <w:i/>
          <w:u w:val="single"/>
        </w:rPr>
        <w:lastRenderedPageBreak/>
        <w:t xml:space="preserve">Diagrama entidad relación </w:t>
      </w:r>
      <w:r>
        <w:rPr>
          <w:b/>
          <w:i/>
          <w:u w:val="single"/>
        </w:rPr>
        <w:t>cadena de supermercados</w:t>
      </w:r>
    </w:p>
    <w:p w:rsidR="00B348A7" w:rsidRDefault="00B348A7" w:rsidP="00B348A7">
      <w:pPr>
        <w:jc w:val="center"/>
        <w:rPr>
          <w:rFonts w:cs="Calibri"/>
          <w:szCs w:val="22"/>
        </w:rPr>
      </w:pPr>
    </w:p>
    <w:p w:rsidR="00B348A7" w:rsidRPr="00B348A7" w:rsidRDefault="009B6352" w:rsidP="00B348A7">
      <w:pPr>
        <w:rPr>
          <w:rFonts w:cs="Calibri"/>
          <w:szCs w:val="22"/>
        </w:rPr>
      </w:pPr>
      <w:r>
        <w:rPr>
          <w:rFonts w:cs="Calibri"/>
          <w:szCs w:val="22"/>
        </w:rPr>
        <w:pict>
          <v:shape id="_x0000_i1089" type="#_x0000_t75" style="width:481.5pt;height:315.75pt">
            <v:imagedata r:id="rId9" o:title="db_cadena"/>
          </v:shape>
        </w:pict>
      </w:r>
      <w:bookmarkStart w:id="8" w:name="_GoBack"/>
      <w:bookmarkEnd w:id="8"/>
    </w:p>
    <w:sectPr w:rsidR="00B348A7" w:rsidRPr="00B348A7" w:rsidSect="00B348A7">
      <w:headerReference w:type="default" r:id="rId10"/>
      <w:footerReference w:type="even" r:id="rId11"/>
      <w:footerReference w:type="default" r:id="rId12"/>
      <w:pgSz w:w="11907" w:h="16840" w:code="9"/>
      <w:pgMar w:top="567" w:right="992" w:bottom="998" w:left="1276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E7D" w:rsidRDefault="005A2E7D">
      <w:r>
        <w:separator/>
      </w:r>
    </w:p>
  </w:endnote>
  <w:endnote w:type="continuationSeparator" w:id="0">
    <w:p w:rsidR="005A2E7D" w:rsidRDefault="005A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9CD" w:rsidRPr="003639C5" w:rsidRDefault="008B09CD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3639C5">
      <w:rPr>
        <w:rStyle w:val="Nmerodepgina"/>
        <w:sz w:val="20"/>
        <w:szCs w:val="20"/>
      </w:rPr>
      <w:t xml:space="preserve">Página </w:t>
    </w:r>
    <w:r w:rsidRPr="003639C5">
      <w:rPr>
        <w:rStyle w:val="Nmerodepgina"/>
        <w:sz w:val="20"/>
        <w:szCs w:val="20"/>
      </w:rPr>
      <w:fldChar w:fldCharType="begin"/>
    </w:r>
    <w:r w:rsidRPr="003639C5">
      <w:rPr>
        <w:rStyle w:val="Nmerodepgina"/>
        <w:sz w:val="20"/>
        <w:szCs w:val="20"/>
      </w:rPr>
      <w:instrText xml:space="preserve">PAGE  </w:instrText>
    </w:r>
    <w:r w:rsidRPr="003639C5">
      <w:rPr>
        <w:rStyle w:val="Nmerodepgina"/>
        <w:sz w:val="20"/>
        <w:szCs w:val="20"/>
      </w:rPr>
      <w:fldChar w:fldCharType="separate"/>
    </w:r>
    <w:r w:rsidR="00C644C2">
      <w:rPr>
        <w:rStyle w:val="Nmerodepgina"/>
        <w:noProof/>
        <w:sz w:val="20"/>
        <w:szCs w:val="20"/>
      </w:rPr>
      <w:t>3</w:t>
    </w:r>
    <w:r w:rsidRPr="003639C5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 w:rsidRPr="000F6895">
      <w:tc>
        <w:tcPr>
          <w:tcW w:w="3490" w:type="dxa"/>
        </w:tcPr>
        <w:p w:rsidR="008B09CD" w:rsidRPr="000F6895" w:rsidRDefault="00C73B79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0F6895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0F6895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E7D" w:rsidRDefault="005A2E7D">
      <w:r>
        <w:separator/>
      </w:r>
    </w:p>
  </w:footnote>
  <w:footnote w:type="continuationSeparator" w:id="0">
    <w:p w:rsidR="005A2E7D" w:rsidRDefault="005A2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C62CC3" w:rsidRPr="000F6895" w:rsidTr="00821C2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62CC3" w:rsidRPr="003639C5" w:rsidRDefault="00C62CC3" w:rsidP="00C62CC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0F6895">
            <w:rPr>
              <w:sz w:val="20"/>
              <w:szCs w:val="20"/>
            </w:rPr>
            <w:fldChar w:fldCharType="begin"/>
          </w:r>
          <w:r w:rsidRPr="000F6895">
            <w:rPr>
              <w:sz w:val="20"/>
              <w:szCs w:val="20"/>
            </w:rPr>
            <w:instrText xml:space="preserve"> INCLUDEPICTURE "http://miubp-pg.ubp.edu.ar/media/login_logo.gif" \* MERGEFORMATINET </w:instrText>
          </w:r>
          <w:r w:rsidRPr="000F6895">
            <w:rPr>
              <w:sz w:val="20"/>
              <w:szCs w:val="20"/>
            </w:rPr>
            <w:fldChar w:fldCharType="separate"/>
          </w:r>
          <w:r w:rsidR="005C49A3">
            <w:rPr>
              <w:sz w:val="20"/>
              <w:szCs w:val="20"/>
            </w:rPr>
            <w:fldChar w:fldCharType="begin"/>
          </w:r>
          <w:r w:rsidR="005C49A3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5C49A3">
            <w:rPr>
              <w:sz w:val="20"/>
              <w:szCs w:val="20"/>
            </w:rPr>
            <w:fldChar w:fldCharType="separate"/>
          </w:r>
          <w:r w:rsidR="00B21416">
            <w:rPr>
              <w:sz w:val="20"/>
              <w:szCs w:val="20"/>
            </w:rPr>
            <w:fldChar w:fldCharType="begin"/>
          </w:r>
          <w:r w:rsidR="00B21416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B21416">
            <w:rPr>
              <w:sz w:val="20"/>
              <w:szCs w:val="20"/>
            </w:rPr>
            <w:fldChar w:fldCharType="separate"/>
          </w:r>
          <w:r w:rsidR="005A2E7D">
            <w:rPr>
              <w:sz w:val="20"/>
              <w:szCs w:val="20"/>
            </w:rPr>
            <w:fldChar w:fldCharType="begin"/>
          </w:r>
          <w:r w:rsidR="005A2E7D">
            <w:rPr>
              <w:sz w:val="20"/>
              <w:szCs w:val="20"/>
            </w:rPr>
            <w:instrText xml:space="preserve"> </w:instrText>
          </w:r>
          <w:r w:rsidR="005A2E7D">
            <w:rPr>
              <w:sz w:val="20"/>
              <w:szCs w:val="20"/>
            </w:rPr>
            <w:instrText>INCLUDEPICTURE  "http://miubp-pg.ubp.edu.ar/media/login_logo.gif" \* MERGEFORMATINET</w:instrText>
          </w:r>
          <w:r w:rsidR="005A2E7D">
            <w:rPr>
              <w:sz w:val="20"/>
              <w:szCs w:val="20"/>
            </w:rPr>
            <w:instrText xml:space="preserve"> </w:instrText>
          </w:r>
          <w:r w:rsidR="005A2E7D">
            <w:rPr>
              <w:sz w:val="20"/>
              <w:szCs w:val="20"/>
            </w:rPr>
            <w:fldChar w:fldCharType="separate"/>
          </w:r>
          <w:r w:rsidR="005A2E7D">
            <w:rPr>
              <w:sz w:val="20"/>
              <w:szCs w:val="20"/>
            </w:rPr>
            <w:pict w14:anchorId="7203D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alt="Universidad Blas Pascal" style="width:44.25pt;height:61.5pt">
                <v:imagedata r:id="rId1" r:href="rId2"/>
              </v:shape>
            </w:pict>
          </w:r>
          <w:r w:rsidR="005A2E7D">
            <w:rPr>
              <w:sz w:val="20"/>
              <w:szCs w:val="20"/>
            </w:rPr>
            <w:fldChar w:fldCharType="end"/>
          </w:r>
          <w:r w:rsidR="00B21416">
            <w:rPr>
              <w:sz w:val="20"/>
              <w:szCs w:val="20"/>
            </w:rPr>
            <w:fldChar w:fldCharType="end"/>
          </w:r>
          <w:r w:rsidR="005C49A3">
            <w:rPr>
              <w:sz w:val="20"/>
              <w:szCs w:val="20"/>
            </w:rPr>
            <w:fldChar w:fldCharType="end"/>
          </w:r>
          <w:r w:rsidRPr="000F6895">
            <w:rPr>
              <w:sz w:val="20"/>
              <w:szCs w:val="20"/>
            </w:rPr>
            <w:fldChar w:fldCharType="end"/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Ingeniería en Informática – Plan 2003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C62CC3" w:rsidRPr="000F6895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  <w:u w:val="single"/>
            </w:rPr>
            <w:t>Proyecto</w:t>
          </w:r>
          <w:r w:rsidRPr="000F6895">
            <w:rPr>
              <w:smallCaps/>
              <w:sz w:val="20"/>
              <w:szCs w:val="20"/>
            </w:rPr>
            <w:t>: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Diagrama de Entidad-Relación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Versión:</w:t>
          </w:r>
          <w:r w:rsidR="00B348A7">
            <w:rPr>
              <w:smallCaps/>
              <w:sz w:val="20"/>
              <w:szCs w:val="20"/>
            </w:rPr>
            <w:t xml:space="preserve"> 2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 xml:space="preserve">Vigencia: 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A2C"/>
    <w:multiLevelType w:val="hybridMultilevel"/>
    <w:tmpl w:val="6C3463FE"/>
    <w:lvl w:ilvl="0" w:tplc="85188602">
      <w:start w:val="3"/>
      <w:numFmt w:val="decimal"/>
      <w:lvlText w:val="(%1)"/>
      <w:lvlJc w:val="left"/>
      <w:pPr>
        <w:ind w:left="720" w:hanging="360"/>
      </w:pPr>
      <w:rPr>
        <w:rFonts w:ascii="Tahoma" w:hAnsi="Tahom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263E"/>
    <w:multiLevelType w:val="hybridMultilevel"/>
    <w:tmpl w:val="02CEE20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10B"/>
    <w:rsid w:val="0003465A"/>
    <w:rsid w:val="0008394E"/>
    <w:rsid w:val="000C7B21"/>
    <w:rsid w:val="000E0548"/>
    <w:rsid w:val="000E5D0C"/>
    <w:rsid w:val="000F289F"/>
    <w:rsid w:val="000F6895"/>
    <w:rsid w:val="001521F3"/>
    <w:rsid w:val="00152AAD"/>
    <w:rsid w:val="00161BE2"/>
    <w:rsid w:val="001A366A"/>
    <w:rsid w:val="001C351D"/>
    <w:rsid w:val="001D2DB7"/>
    <w:rsid w:val="001E5186"/>
    <w:rsid w:val="001F627C"/>
    <w:rsid w:val="00213DF1"/>
    <w:rsid w:val="003609D6"/>
    <w:rsid w:val="003639C5"/>
    <w:rsid w:val="003B3215"/>
    <w:rsid w:val="004720F9"/>
    <w:rsid w:val="004871E3"/>
    <w:rsid w:val="0057008F"/>
    <w:rsid w:val="005766F2"/>
    <w:rsid w:val="005A2E7D"/>
    <w:rsid w:val="005C49A3"/>
    <w:rsid w:val="005E3FBB"/>
    <w:rsid w:val="006121C5"/>
    <w:rsid w:val="006B5BA2"/>
    <w:rsid w:val="00707662"/>
    <w:rsid w:val="00752305"/>
    <w:rsid w:val="007A22A0"/>
    <w:rsid w:val="007C1420"/>
    <w:rsid w:val="00821C21"/>
    <w:rsid w:val="00870690"/>
    <w:rsid w:val="008B09CD"/>
    <w:rsid w:val="008E110B"/>
    <w:rsid w:val="008F7892"/>
    <w:rsid w:val="0093401D"/>
    <w:rsid w:val="00963D4B"/>
    <w:rsid w:val="009B6352"/>
    <w:rsid w:val="009E5E4E"/>
    <w:rsid w:val="00A215A4"/>
    <w:rsid w:val="00A912A3"/>
    <w:rsid w:val="00A93F3E"/>
    <w:rsid w:val="00AA4705"/>
    <w:rsid w:val="00B21416"/>
    <w:rsid w:val="00B348A7"/>
    <w:rsid w:val="00B63845"/>
    <w:rsid w:val="00BE3A9C"/>
    <w:rsid w:val="00BF3398"/>
    <w:rsid w:val="00C47CCD"/>
    <w:rsid w:val="00C607C6"/>
    <w:rsid w:val="00C62CC3"/>
    <w:rsid w:val="00C644C2"/>
    <w:rsid w:val="00C73B79"/>
    <w:rsid w:val="00CD5382"/>
    <w:rsid w:val="00D410A6"/>
    <w:rsid w:val="00D80648"/>
    <w:rsid w:val="00D93344"/>
    <w:rsid w:val="00DF4B2F"/>
    <w:rsid w:val="00E515DB"/>
    <w:rsid w:val="00EA4C9E"/>
    <w:rsid w:val="00ED0865"/>
    <w:rsid w:val="00F03B03"/>
    <w:rsid w:val="00F2654B"/>
    <w:rsid w:val="00F47C15"/>
    <w:rsid w:val="00F85E9A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4D109B9B"/>
  <w15:chartTrackingRefBased/>
  <w15:docId w15:val="{0B1FEF86-2603-45DA-A606-A621C1DC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9C5"/>
    <w:rPr>
      <w:rFonts w:ascii="Calibri" w:hAnsi="Calibri" w:cs="Tahoma"/>
      <w:sz w:val="22"/>
      <w:szCs w:val="16"/>
    </w:rPr>
  </w:style>
  <w:style w:type="paragraph" w:styleId="Ttulo1">
    <w:name w:val="heading 1"/>
    <w:basedOn w:val="Normal"/>
    <w:next w:val="Normal"/>
    <w:qFormat/>
    <w:rsid w:val="003639C5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3639C5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table" w:styleId="Tablaconcuadrcula">
    <w:name w:val="Table Grid"/>
    <w:basedOn w:val="Tablanormal"/>
    <w:rsid w:val="001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0F289F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color w:val="2E74B5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0F289F"/>
  </w:style>
  <w:style w:type="paragraph" w:styleId="TDC2">
    <w:name w:val="toc 2"/>
    <w:basedOn w:val="Normal"/>
    <w:next w:val="Normal"/>
    <w:autoRedefine/>
    <w:uiPriority w:val="39"/>
    <w:rsid w:val="000F289F"/>
    <w:pPr>
      <w:ind w:left="160"/>
    </w:pPr>
  </w:style>
  <w:style w:type="paragraph" w:styleId="Ttulo">
    <w:name w:val="Title"/>
    <w:basedOn w:val="Normal"/>
    <w:next w:val="Normal"/>
    <w:link w:val="TtuloCar"/>
    <w:qFormat/>
    <w:rsid w:val="003639C5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3639C5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iubp-pg.ubp.edu.ar/media/login_logo.gif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AS\Documentacion-del-Caso-de-Estudio\Documentaci&#243;n%20del%20Caso%20de%20Estudio\03-Diagrama%20de%20Entidad-Rel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48667-3177-4CC3-8D95-2E76C477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03-Diagrama de Entidad-Relación.dotx</Template>
  <TotalTime>228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677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_Toc435808466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_Toc435808465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_Toc435808464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Lenovo</dc:creator>
  <cp:keywords/>
  <dc:description/>
  <cp:lastModifiedBy>Andrés Rubiolo</cp:lastModifiedBy>
  <cp:revision>3</cp:revision>
  <cp:lastPrinted>2007-09-24T02:51:00Z</cp:lastPrinted>
  <dcterms:created xsi:type="dcterms:W3CDTF">2019-04-16T19:45:00Z</dcterms:created>
  <dcterms:modified xsi:type="dcterms:W3CDTF">2019-05-26T23:54:00Z</dcterms:modified>
</cp:coreProperties>
</file>